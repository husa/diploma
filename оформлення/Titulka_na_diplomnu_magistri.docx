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Державний вищий навчальний заклад</w:t>
      </w: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«Ужгородський національний університет»</w:t>
      </w: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Математичний факультет</w:t>
      </w:r>
    </w:p>
    <w:p w:rsidR="006E3830" w:rsidRDefault="006E3830" w:rsidP="00D50896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Кафедра системного аналізу і теорії оптимізації</w:t>
      </w: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Pr="007E5699" w:rsidRDefault="006E3830" w:rsidP="007E5699">
      <w:pPr>
        <w:spacing w:after="0" w:line="360" w:lineRule="auto"/>
        <w:jc w:val="center"/>
        <w:rPr>
          <w:rFonts w:ascii="Times New Roman" w:hAnsi="Times New Roman"/>
          <w:b/>
          <w:sz w:val="44"/>
          <w:lang w:val="uk-UA"/>
        </w:rPr>
      </w:pPr>
      <w:r w:rsidRPr="007E5699">
        <w:rPr>
          <w:rFonts w:ascii="Times New Roman" w:hAnsi="Times New Roman"/>
          <w:b/>
          <w:sz w:val="44"/>
          <w:lang w:val="uk-UA"/>
        </w:rPr>
        <w:t>Пояснювальна записка</w:t>
      </w: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 дипломної роботи</w:t>
      </w: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магістра</w:t>
      </w: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тему</w:t>
      </w: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«тема роботи»</w:t>
      </w: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E925CC">
      <w:pPr>
        <w:spacing w:after="0" w:line="360" w:lineRule="auto"/>
        <w:ind w:left="4536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Виконав студент ___ курсу, групи ____</w:t>
      </w:r>
    </w:p>
    <w:p w:rsidR="006E3830" w:rsidRDefault="006E3830" w:rsidP="00E925CC">
      <w:pPr>
        <w:spacing w:after="0" w:line="360" w:lineRule="auto"/>
        <w:ind w:left="4536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спеціальності 8.04020101 – математика</w:t>
      </w:r>
    </w:p>
    <w:p w:rsidR="006E3830" w:rsidRDefault="006E3830" w:rsidP="00E925CC">
      <w:pPr>
        <w:spacing w:after="0" w:line="360" w:lineRule="auto"/>
        <w:ind w:left="4536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Прізвище ініціали студента</w:t>
      </w:r>
    </w:p>
    <w:p w:rsidR="006E3830" w:rsidRDefault="006E3830" w:rsidP="00E925CC">
      <w:pPr>
        <w:spacing w:after="0" w:line="360" w:lineRule="auto"/>
        <w:ind w:left="4536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Керівник прізвище та ініціали</w:t>
      </w:r>
    </w:p>
    <w:p w:rsidR="006E3830" w:rsidRDefault="006E3830" w:rsidP="00E925CC">
      <w:pPr>
        <w:spacing w:after="0" w:line="360" w:lineRule="auto"/>
        <w:ind w:left="4536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Рецензент прізвище та ініціали</w:t>
      </w: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6E3830" w:rsidRPr="007E5699" w:rsidRDefault="006E3830" w:rsidP="007E569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Ужгород – 2013 року</w:t>
      </w:r>
    </w:p>
    <w:sectPr w:rsidR="006E3830" w:rsidRPr="007E5699" w:rsidSect="00C02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28F0"/>
    <w:rsid w:val="000928F0"/>
    <w:rsid w:val="006E3830"/>
    <w:rsid w:val="007E5699"/>
    <w:rsid w:val="00AA66C1"/>
    <w:rsid w:val="00BB4B8A"/>
    <w:rsid w:val="00C022E6"/>
    <w:rsid w:val="00D50896"/>
    <w:rsid w:val="00E925CC"/>
    <w:rsid w:val="00EF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2E6"/>
    <w:pPr>
      <w:spacing w:after="200" w:line="276" w:lineRule="auto"/>
    </w:pPr>
    <w:rPr>
      <w:lang w:val="ru-R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264</Words>
  <Characters>151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Беата</dc:creator>
  <cp:keywords/>
  <dc:description/>
  <cp:lastModifiedBy>d1m4</cp:lastModifiedBy>
  <cp:revision>3</cp:revision>
  <dcterms:created xsi:type="dcterms:W3CDTF">2013-04-24T07:45:00Z</dcterms:created>
  <dcterms:modified xsi:type="dcterms:W3CDTF">2013-05-04T09:38:00Z</dcterms:modified>
</cp:coreProperties>
</file>